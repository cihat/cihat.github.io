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562"/>
        <w:tblW w:w="1076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89"/>
        <w:gridCol w:w="737"/>
        <w:gridCol w:w="6337"/>
      </w:tblGrid>
      <w:tr w:rsidR="001B2ABD" w:rsidTr="000E3D13">
        <w:trPr>
          <w:trHeight w:val="4901"/>
        </w:trPr>
        <w:tc>
          <w:tcPr>
            <w:tcW w:w="3689" w:type="dxa"/>
            <w:vAlign w:val="bottom"/>
          </w:tcPr>
          <w:p w:rsidR="001B2ABD" w:rsidRDefault="00E7027F" w:rsidP="000E3D13">
            <w:pPr>
              <w:tabs>
                <w:tab w:val="left" w:pos="990"/>
              </w:tabs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68pt;height:186.75pt">
                  <v:imagedata r:id="rId9" o:title="me4png"/>
                </v:shape>
              </w:pict>
            </w:r>
          </w:p>
        </w:tc>
        <w:tc>
          <w:tcPr>
            <w:tcW w:w="737" w:type="dxa"/>
          </w:tcPr>
          <w:p w:rsidR="001B2ABD" w:rsidRDefault="001B2ABD" w:rsidP="000E3D13">
            <w:pPr>
              <w:tabs>
                <w:tab w:val="left" w:pos="990"/>
              </w:tabs>
            </w:pPr>
          </w:p>
        </w:tc>
        <w:tc>
          <w:tcPr>
            <w:tcW w:w="6337" w:type="dxa"/>
            <w:vAlign w:val="bottom"/>
          </w:tcPr>
          <w:p w:rsidR="001A23C4" w:rsidRDefault="006D19B6" w:rsidP="000E3D13">
            <w:pPr>
              <w:pStyle w:val="KonuBal"/>
            </w:pPr>
            <w:r>
              <w:t>CİHAT</w:t>
            </w:r>
          </w:p>
          <w:p w:rsidR="006D19B6" w:rsidRPr="006D19B6" w:rsidRDefault="006D19B6" w:rsidP="000E3D13">
            <w:pPr>
              <w:pStyle w:val="KonuBal"/>
            </w:pPr>
            <w:r>
              <w:t xml:space="preserve"> SALİK</w:t>
            </w:r>
          </w:p>
          <w:p w:rsidR="001B2ABD" w:rsidRDefault="001A23C4" w:rsidP="000E3D13">
            <w:pPr>
              <w:pStyle w:val="Altyaz"/>
            </w:pPr>
            <w:r w:rsidRPr="00FC083F">
              <w:rPr>
                <w:spacing w:val="0"/>
                <w:w w:val="82"/>
              </w:rPr>
              <w:t>Junior Develope</w:t>
            </w:r>
            <w:r w:rsidRPr="00FC083F">
              <w:rPr>
                <w:spacing w:val="3"/>
                <w:w w:val="82"/>
              </w:rPr>
              <w:t>r</w:t>
            </w:r>
          </w:p>
        </w:tc>
      </w:tr>
      <w:tr w:rsidR="001B2ABD" w:rsidTr="000E3D13">
        <w:trPr>
          <w:trHeight w:val="7136"/>
        </w:trPr>
        <w:tc>
          <w:tcPr>
            <w:tcW w:w="3689" w:type="dxa"/>
          </w:tcPr>
          <w:p w:rsidR="00866211" w:rsidRDefault="00866211" w:rsidP="000E3D13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036450" w:rsidRDefault="00036450" w:rsidP="000E3D13"/>
          <w:sdt>
            <w:sdtPr>
              <w:id w:val="-1954003311"/>
              <w:placeholder>
                <w:docPart w:val="9F2817E9932342C3A0DE24DD29941B17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0E3D13">
                <w:pPr>
                  <w:pStyle w:val="Balk3"/>
                </w:pPr>
                <w:r w:rsidRPr="00CB0055">
                  <w:rPr>
                    <w:lang w:bidi="tr-TR"/>
                  </w:rPr>
                  <w:t>İletişim</w:t>
                </w:r>
              </w:p>
            </w:sdtContent>
          </w:sdt>
          <w:p w:rsidR="004D3011" w:rsidRDefault="00605F60" w:rsidP="000E3D13">
            <w:r>
              <w:t>Telefon:</w:t>
            </w:r>
          </w:p>
          <w:p w:rsidR="00866211" w:rsidRDefault="001A23C4" w:rsidP="000E3D13">
            <w:r>
              <w:t>(0534) 834 76 09</w:t>
            </w:r>
            <w:r w:rsidR="00866211">
              <w:t xml:space="preserve"> </w:t>
            </w:r>
          </w:p>
          <w:p w:rsidR="00AF3003" w:rsidRDefault="00AF3003" w:rsidP="000E3D13"/>
          <w:p w:rsidR="00866211" w:rsidRDefault="00605F60" w:rsidP="000E3D13">
            <w:r>
              <w:t>E-Posta</w:t>
            </w:r>
            <w:r w:rsidR="00F82E48">
              <w:t>:</w:t>
            </w:r>
          </w:p>
          <w:p w:rsidR="00866211" w:rsidRDefault="00E7027F" w:rsidP="000E3D13">
            <w:hyperlink r:id="rId10" w:history="1">
              <w:r w:rsidR="00D52420" w:rsidRPr="00EA1799">
                <w:rPr>
                  <w:rStyle w:val="Kpr"/>
                </w:rPr>
                <w:t>cihatsalik123@hotmail.com</w:t>
              </w:r>
            </w:hyperlink>
          </w:p>
          <w:p w:rsidR="00AF3003" w:rsidRDefault="00AF3003" w:rsidP="000E3D13"/>
          <w:p w:rsidR="00605F60" w:rsidRDefault="00605F60" w:rsidP="000E3D13">
            <w:r>
              <w:t>Web Site:</w:t>
            </w:r>
          </w:p>
          <w:p w:rsidR="00605F60" w:rsidRDefault="00E7027F" w:rsidP="000E3D13">
            <w:hyperlink r:id="rId11" w:history="1">
              <w:r w:rsidR="00605F60">
                <w:rPr>
                  <w:rStyle w:val="Kpr"/>
                </w:rPr>
                <w:t>https://cihatdev.github.io/blog/</w:t>
              </w:r>
            </w:hyperlink>
          </w:p>
          <w:p w:rsidR="00AF3003" w:rsidRDefault="00AF3003" w:rsidP="000E3D13"/>
          <w:p w:rsidR="00AF3003" w:rsidRDefault="002616D3" w:rsidP="000E3D13">
            <w:r>
              <w:t>Github:</w:t>
            </w:r>
          </w:p>
          <w:p w:rsidR="002616D3" w:rsidRDefault="00E7027F" w:rsidP="000E3D13">
            <w:hyperlink r:id="rId12" w:history="1">
              <w:r w:rsidR="002616D3">
                <w:rPr>
                  <w:rStyle w:val="Kpr"/>
                </w:rPr>
                <w:t>https://github.co</w:t>
              </w:r>
              <w:r w:rsidR="002616D3">
                <w:rPr>
                  <w:rStyle w:val="Kpr"/>
                </w:rPr>
                <w:t>m</w:t>
              </w:r>
              <w:r w:rsidR="002616D3">
                <w:rPr>
                  <w:rStyle w:val="Kpr"/>
                </w:rPr>
                <w:t>/cihatdev</w:t>
              </w:r>
            </w:hyperlink>
          </w:p>
          <w:p w:rsidR="00605F60" w:rsidRDefault="00605F60" w:rsidP="000E3D13">
            <w:pPr>
              <w:pStyle w:val="Balk3"/>
            </w:pPr>
            <w:r>
              <w:t>Kİşisel bilgiler</w:t>
            </w:r>
          </w:p>
          <w:p w:rsidR="00605F60" w:rsidRDefault="00605F60" w:rsidP="000E3D13">
            <w:r>
              <w:t>Medeni Durumu:    Bekar</w:t>
            </w:r>
          </w:p>
          <w:p w:rsidR="00605F60" w:rsidRPr="00866211" w:rsidRDefault="00605F60" w:rsidP="000E3D13">
            <w:r>
              <w:t>Doğum Tarihi:         12.05.2000</w:t>
            </w:r>
          </w:p>
          <w:p w:rsidR="00605F60" w:rsidRDefault="00605F60" w:rsidP="000E3D1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Doğum Yeri:            Gerger,</w:t>
            </w:r>
            <w:r w:rsidR="00AF300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Adıyaman</w:t>
            </w:r>
          </w:p>
          <w:p w:rsidR="001F3975" w:rsidRDefault="00605F60" w:rsidP="000E3D1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Uyruğu:                    T.C.</w:t>
            </w:r>
          </w:p>
          <w:p w:rsidR="001F3975" w:rsidRPr="001F3975" w:rsidRDefault="001F3975" w:rsidP="001F3975"/>
          <w:p w:rsidR="00D52420" w:rsidRDefault="00D52420" w:rsidP="00D52420">
            <w:pPr>
              <w:pStyle w:val="Balk3"/>
            </w:pPr>
            <w:r>
              <w:t>Hobiler</w:t>
            </w:r>
          </w:p>
          <w:p w:rsidR="00D52420" w:rsidRDefault="00D52420" w:rsidP="00D52420">
            <w:r>
              <w:t>Film izlemek</w:t>
            </w:r>
          </w:p>
          <w:p w:rsidR="00D52420" w:rsidRDefault="00D52420" w:rsidP="00D52420">
            <w:r>
              <w:t>Müzik dinlemek</w:t>
            </w:r>
          </w:p>
          <w:p w:rsidR="00D52420" w:rsidRDefault="0058080D" w:rsidP="00D52420">
            <w:r>
              <w:t>Farklı kültürleri araştırırım.</w:t>
            </w:r>
          </w:p>
          <w:p w:rsidR="009B30BE" w:rsidRPr="00D52420" w:rsidRDefault="009B30BE" w:rsidP="00D52420">
            <w:r>
              <w:t>Araştırma yapmak.</w:t>
            </w:r>
          </w:p>
          <w:p w:rsidR="001F3975" w:rsidRPr="00AF3003" w:rsidRDefault="001F3975" w:rsidP="000E3D13">
            <w:pPr>
              <w:rPr>
                <w:color w:val="000000" w:themeColor="text1"/>
              </w:rPr>
            </w:pPr>
          </w:p>
          <w:p w:rsidR="00AF3003" w:rsidRPr="00866211" w:rsidRDefault="00AF3003" w:rsidP="000E3D13">
            <w:pPr>
              <w:rPr>
                <w:color w:val="000000" w:themeColor="text1"/>
              </w:rPr>
            </w:pPr>
          </w:p>
          <w:p w:rsidR="00AF3003" w:rsidRPr="004D3011" w:rsidRDefault="00AF3003" w:rsidP="000E3D13"/>
        </w:tc>
        <w:tc>
          <w:tcPr>
            <w:tcW w:w="737" w:type="dxa"/>
          </w:tcPr>
          <w:p w:rsidR="001B2ABD" w:rsidRDefault="001B2ABD" w:rsidP="000E3D13">
            <w:pPr>
              <w:tabs>
                <w:tab w:val="left" w:pos="990"/>
              </w:tabs>
            </w:pPr>
          </w:p>
        </w:tc>
        <w:tc>
          <w:tcPr>
            <w:tcW w:w="6337" w:type="dxa"/>
          </w:tcPr>
          <w:sdt>
            <w:sdtPr>
              <w:id w:val="1049110328"/>
              <w:placeholder>
                <w:docPart w:val="43B4FBB5DEE6441080F4F4C117D996FD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E3D13">
                <w:pPr>
                  <w:pStyle w:val="Balk2"/>
                </w:pPr>
                <w:r w:rsidRPr="00036450">
                  <w:rPr>
                    <w:lang w:bidi="tr-TR"/>
                  </w:rPr>
                  <w:t>EĞİTİM</w:t>
                </w:r>
              </w:p>
            </w:sdtContent>
          </w:sdt>
          <w:p w:rsidR="00036450" w:rsidRPr="00036450" w:rsidRDefault="001A23C4" w:rsidP="000E3D13">
            <w:pPr>
              <w:pStyle w:val="Balk4"/>
            </w:pPr>
            <w:r>
              <w:t xml:space="preserve">FIRAT </w:t>
            </w:r>
            <w:r w:rsidR="00866211">
              <w:t>Üniversitesi</w:t>
            </w:r>
            <w:r w:rsidR="00605F60">
              <w:t xml:space="preserve"> Mühendislik Fakültesi</w:t>
            </w:r>
          </w:p>
          <w:p w:rsidR="00605F60" w:rsidRDefault="00605F60" w:rsidP="000E3D13">
            <w:pPr>
              <w:pStyle w:val="Tarih"/>
            </w:pPr>
            <w:r>
              <w:t>[</w:t>
            </w:r>
            <w:r w:rsidR="00866211">
              <w:t>2018</w:t>
            </w:r>
            <w:r w:rsidR="00036450" w:rsidRPr="00B359E4">
              <w:rPr>
                <w:lang w:bidi="tr-TR"/>
              </w:rPr>
              <w:t xml:space="preserve"> </w:t>
            </w:r>
            <w:r w:rsidR="00866211">
              <w:rPr>
                <w:lang w:bidi="tr-TR"/>
              </w:rPr>
              <w:t>–</w:t>
            </w:r>
            <w:r w:rsidR="00036450" w:rsidRPr="00B359E4">
              <w:rPr>
                <w:lang w:bidi="tr-TR"/>
              </w:rPr>
              <w:t xml:space="preserve"> </w:t>
            </w:r>
            <w:r w:rsidR="00866211">
              <w:t>devam</w:t>
            </w:r>
            <w:r>
              <w:t>]</w:t>
            </w:r>
          </w:p>
          <w:p w:rsidR="00036450" w:rsidRDefault="00605F60" w:rsidP="000E3D13">
            <w:r>
              <w:t>Bilgisayar Mühendisliği</w:t>
            </w:r>
            <w:r w:rsidR="00AF3003">
              <w:t>(LİSANS)</w:t>
            </w:r>
          </w:p>
          <w:p w:rsidR="00036450" w:rsidRPr="00B359E4" w:rsidRDefault="00605F60" w:rsidP="000E3D13">
            <w:pPr>
              <w:pStyle w:val="Balk4"/>
            </w:pPr>
            <w:r>
              <w:t>Sınav Temel Lisesi</w:t>
            </w:r>
            <w:r w:rsidR="00FC083F">
              <w:t>(GOP)</w:t>
            </w:r>
          </w:p>
          <w:p w:rsidR="00036450" w:rsidRPr="00B359E4" w:rsidRDefault="00605F60" w:rsidP="000E3D13">
            <w:pPr>
              <w:pStyle w:val="Tarih"/>
            </w:pPr>
            <w:r>
              <w:t>[2014]</w:t>
            </w:r>
            <w:r w:rsidR="00036450" w:rsidRPr="00B359E4">
              <w:rPr>
                <w:lang w:bidi="tr-TR"/>
              </w:rPr>
              <w:t xml:space="preserve"> </w:t>
            </w:r>
            <w:r>
              <w:rPr>
                <w:lang w:bidi="tr-TR"/>
              </w:rPr>
              <w:t>–</w:t>
            </w:r>
            <w:r w:rsidR="00036450" w:rsidRPr="00B359E4">
              <w:rPr>
                <w:lang w:bidi="tr-TR"/>
              </w:rPr>
              <w:t xml:space="preserve"> </w:t>
            </w:r>
            <w:r>
              <w:rPr>
                <w:lang w:bidi="tr-TR"/>
              </w:rPr>
              <w:t>[</w:t>
            </w:r>
            <w:r>
              <w:t>2018]</w:t>
            </w:r>
          </w:p>
          <w:p w:rsidR="00036450" w:rsidRDefault="00605F60" w:rsidP="000E3D13">
            <w:r>
              <w:t>Ortaöğretim</w:t>
            </w:r>
          </w:p>
          <w:p w:rsidR="00605F60" w:rsidRPr="00B359E4" w:rsidRDefault="00605F60" w:rsidP="000E3D13">
            <w:pPr>
              <w:pStyle w:val="Balk4"/>
            </w:pPr>
            <w:r>
              <w:t>Gazi Ahmet Muhtar Paşa İlkokulu</w:t>
            </w:r>
          </w:p>
          <w:p w:rsidR="00605F60" w:rsidRDefault="00605F60" w:rsidP="000E3D13">
            <w:pPr>
              <w:pStyle w:val="Tarih"/>
            </w:pPr>
            <w:r>
              <w:t>[20</w:t>
            </w:r>
            <w:r w:rsidR="00F82E48">
              <w:t>06</w:t>
            </w:r>
            <w:r>
              <w:t>]</w:t>
            </w:r>
            <w:r w:rsidRPr="00B359E4">
              <w:rPr>
                <w:lang w:bidi="tr-TR"/>
              </w:rPr>
              <w:t xml:space="preserve"> </w:t>
            </w:r>
            <w:r w:rsidR="000F6681">
              <w:rPr>
                <w:lang w:bidi="tr-TR"/>
              </w:rPr>
              <w:t>–</w:t>
            </w:r>
            <w:r w:rsidRPr="00B359E4">
              <w:rPr>
                <w:lang w:bidi="tr-TR"/>
              </w:rPr>
              <w:t xml:space="preserve"> </w:t>
            </w:r>
            <w:r w:rsidR="000F6681">
              <w:t>[</w:t>
            </w:r>
            <w:r w:rsidR="00F82E48">
              <w:t>2014</w:t>
            </w:r>
            <w:r w:rsidR="000F6681">
              <w:t>]</w:t>
            </w:r>
          </w:p>
          <w:p w:rsidR="00F82E48" w:rsidRPr="00F82E48" w:rsidRDefault="00F82E48" w:rsidP="000E3D13">
            <w:r>
              <w:t>İlköğretim</w:t>
            </w:r>
          </w:p>
          <w:p w:rsidR="00F82E48" w:rsidRDefault="00F82E48" w:rsidP="000E3D13">
            <w:pPr>
              <w:pStyle w:val="Balk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18"/>
                <w:szCs w:val="22"/>
              </w:rPr>
            </w:pPr>
            <w:r>
              <w:t>YABANCI DİLLER</w:t>
            </w:r>
          </w:p>
          <w:p w:rsidR="00F82E48" w:rsidRDefault="00AF3003" w:rsidP="000E3D13">
            <w:r>
              <w:t>İngilizce:</w:t>
            </w:r>
          </w:p>
          <w:p w:rsidR="00AF3003" w:rsidRPr="00F82E48" w:rsidRDefault="009B30BE" w:rsidP="000E3D13">
            <w:r>
              <w:t>Orta Düzey (B1</w:t>
            </w:r>
            <w:r w:rsidR="00AF3003">
              <w:t>)</w:t>
            </w:r>
          </w:p>
          <w:p w:rsidR="00036450" w:rsidRDefault="0006283A" w:rsidP="000E3D13">
            <w:pPr>
              <w:pStyle w:val="Balk2"/>
            </w:pPr>
            <w:r>
              <w:t>teknik beceriler</w:t>
            </w:r>
          </w:p>
          <w:p w:rsidR="00036450" w:rsidRPr="004D3011" w:rsidRDefault="00112054" w:rsidP="000E3D13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eastAsia="tr-TR"/>
              </w:rPr>
              <w:drawing>
                <wp:inline distT="0" distB="0" distL="0" distR="0" wp14:anchorId="5AFFFF85" wp14:editId="311011BE">
                  <wp:extent cx="3756660" cy="2867025"/>
                  <wp:effectExtent l="0" t="0" r="0" b="0"/>
                  <wp:docPr id="12" name="Grafik 12" descr="yetenek grafiği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866211" w:rsidTr="000E3D13">
        <w:trPr>
          <w:trHeight w:val="983"/>
        </w:trPr>
        <w:tc>
          <w:tcPr>
            <w:tcW w:w="3689" w:type="dxa"/>
          </w:tcPr>
          <w:p w:rsidR="00866211" w:rsidRDefault="00866211" w:rsidP="000E3D13">
            <w:pPr>
              <w:pStyle w:val="Balk3"/>
            </w:pPr>
          </w:p>
        </w:tc>
        <w:tc>
          <w:tcPr>
            <w:tcW w:w="737" w:type="dxa"/>
          </w:tcPr>
          <w:p w:rsidR="00866211" w:rsidRDefault="00866211" w:rsidP="000E3D13">
            <w:pPr>
              <w:tabs>
                <w:tab w:val="left" w:pos="990"/>
              </w:tabs>
            </w:pPr>
          </w:p>
        </w:tc>
        <w:tc>
          <w:tcPr>
            <w:tcW w:w="6337" w:type="dxa"/>
          </w:tcPr>
          <w:p w:rsidR="006141DB" w:rsidRDefault="006141DB" w:rsidP="009B30BE"/>
          <w:p w:rsidR="006141DB" w:rsidRDefault="006141DB" w:rsidP="009B30BE"/>
          <w:p w:rsidR="00AF3003" w:rsidRDefault="00AF3003" w:rsidP="000E3D13">
            <w:pPr>
              <w:pStyle w:val="Balk2"/>
            </w:pPr>
          </w:p>
          <w:p w:rsidR="006141DB" w:rsidRDefault="006141DB" w:rsidP="006141DB"/>
          <w:p w:rsidR="006141DB" w:rsidRPr="006141DB" w:rsidRDefault="006141DB" w:rsidP="006141DB"/>
          <w:p w:rsidR="006141DB" w:rsidRDefault="006141DB" w:rsidP="006141DB"/>
          <w:p w:rsidR="006141DB" w:rsidRPr="006141DB" w:rsidRDefault="006141DB" w:rsidP="006141DB"/>
          <w:p w:rsidR="00AF3003" w:rsidRPr="00AF3003" w:rsidRDefault="00AF3003" w:rsidP="0063241F">
            <w:pPr>
              <w:jc w:val="both"/>
            </w:pPr>
          </w:p>
        </w:tc>
      </w:tr>
    </w:tbl>
    <w:p w:rsidR="009B30BE" w:rsidRDefault="009B30BE" w:rsidP="00605F60">
      <w:pPr>
        <w:tabs>
          <w:tab w:val="left" w:pos="990"/>
        </w:tabs>
      </w:pPr>
    </w:p>
    <w:p w:rsidR="009B30BE" w:rsidRPr="009B30BE" w:rsidRDefault="009B30BE" w:rsidP="009B30BE">
      <w:pPr>
        <w:pStyle w:val="Balk3"/>
        <w:rPr>
          <w:rFonts w:asciiTheme="minorHAnsi" w:eastAsiaTheme="minorEastAsia" w:hAnsiTheme="minorHAnsi" w:cstheme="minorBidi"/>
          <w:caps w:val="0"/>
          <w:color w:val="auto"/>
          <w:sz w:val="18"/>
          <w:szCs w:val="22"/>
        </w:rPr>
      </w:pPr>
      <w:r w:rsidRPr="009B30BE">
        <w:rPr>
          <w:szCs w:val="22"/>
        </w:rPr>
        <w:t>H</w:t>
      </w:r>
      <w:r w:rsidRPr="009B30BE">
        <w:rPr>
          <w:szCs w:val="22"/>
        </w:rPr>
        <w:t>akkımda</w:t>
      </w:r>
      <w:r w:rsidRPr="009B30BE">
        <w:t xml:space="preserve"> </w:t>
      </w:r>
    </w:p>
    <w:p w:rsidR="009B30BE" w:rsidRDefault="009B30BE" w:rsidP="00605F60">
      <w:pPr>
        <w:tabs>
          <w:tab w:val="left" w:pos="990"/>
        </w:tabs>
        <w:rPr>
          <w:b/>
          <w:color w:val="548AB7" w:themeColor="accent1" w:themeShade="BF"/>
          <w:sz w:val="22"/>
        </w:rPr>
      </w:pPr>
    </w:p>
    <w:p w:rsidR="009B30BE" w:rsidRDefault="009B30BE" w:rsidP="00605F60">
      <w:pPr>
        <w:tabs>
          <w:tab w:val="left" w:pos="990"/>
        </w:tabs>
        <w:rPr>
          <w:color w:val="000000" w:themeColor="text1"/>
          <w:sz w:val="22"/>
        </w:rPr>
      </w:pPr>
      <w:r w:rsidRPr="009B30BE">
        <w:rPr>
          <w:color w:val="000000" w:themeColor="text1"/>
          <w:sz w:val="22"/>
        </w:rPr>
        <w:t>Ben</w:t>
      </w:r>
      <w:r>
        <w:rPr>
          <w:b/>
          <w:color w:val="000000" w:themeColor="text1"/>
          <w:sz w:val="22"/>
        </w:rPr>
        <w:t xml:space="preserve"> </w:t>
      </w:r>
      <w:r w:rsidRPr="001A078B">
        <w:rPr>
          <w:color w:val="000000" w:themeColor="text1"/>
          <w:sz w:val="22"/>
        </w:rPr>
        <w:t>Cihat</w:t>
      </w:r>
      <w:r>
        <w:rPr>
          <w:b/>
          <w:color w:val="000000" w:themeColor="text1"/>
          <w:sz w:val="22"/>
        </w:rPr>
        <w:t xml:space="preserve"> ,</w:t>
      </w:r>
      <w:r>
        <w:rPr>
          <w:color w:val="000000" w:themeColor="text1"/>
          <w:sz w:val="22"/>
        </w:rPr>
        <w:t>Fırat Üniversitesi</w:t>
      </w:r>
      <w:r w:rsidR="001A078B">
        <w:rPr>
          <w:color w:val="000000" w:themeColor="text1"/>
          <w:sz w:val="22"/>
        </w:rPr>
        <w:t xml:space="preserve"> Bilgisayar Mühendisliği </w:t>
      </w:r>
      <w:r>
        <w:rPr>
          <w:color w:val="000000" w:themeColor="text1"/>
          <w:sz w:val="22"/>
        </w:rPr>
        <w:t xml:space="preserve">3. Sınıf öğrencisiyim.Kendimi </w:t>
      </w:r>
      <w:r w:rsidR="001A078B">
        <w:rPr>
          <w:color w:val="000000" w:themeColor="text1"/>
          <w:sz w:val="22"/>
        </w:rPr>
        <w:t xml:space="preserve">okul dışında sürekli </w:t>
      </w:r>
      <w:bookmarkStart w:id="0" w:name="_GoBack"/>
      <w:bookmarkEnd w:id="0"/>
      <w:r w:rsidR="001A078B">
        <w:rPr>
          <w:color w:val="000000" w:themeColor="text1"/>
          <w:sz w:val="22"/>
        </w:rPr>
        <w:t>geliştiriyorum.Web alanında kendimi geliştirmeye çalışıyorum.</w:t>
      </w:r>
    </w:p>
    <w:p w:rsidR="009B30BE" w:rsidRDefault="009B30BE" w:rsidP="00605F60">
      <w:pPr>
        <w:tabs>
          <w:tab w:val="left" w:pos="990"/>
        </w:tabs>
        <w:rPr>
          <w:color w:val="000000" w:themeColor="text1"/>
          <w:sz w:val="22"/>
        </w:rPr>
      </w:pPr>
    </w:p>
    <w:p w:rsidR="001A078B" w:rsidRDefault="001A078B" w:rsidP="00605F60">
      <w:pPr>
        <w:tabs>
          <w:tab w:val="left" w:pos="990"/>
        </w:tabs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Junior Developer olduğumu düşünüyorum. Öğreneceğim çok şey olduğunu biliyorum bundan dolayı sürekli bir araştırma-öğrenme halindeyim.Çalışmaktan, araştırmaktan</w:t>
      </w:r>
      <w:r w:rsidR="006141DB">
        <w:rPr>
          <w:color w:val="000000" w:themeColor="text1"/>
          <w:sz w:val="22"/>
        </w:rPr>
        <w:t xml:space="preserve"> çok </w:t>
      </w:r>
      <w:r>
        <w:rPr>
          <w:color w:val="000000" w:themeColor="text1"/>
          <w:sz w:val="22"/>
        </w:rPr>
        <w:t xml:space="preserve"> büyük keyif alırım.</w:t>
      </w:r>
    </w:p>
    <w:p w:rsidR="001A078B" w:rsidRDefault="001A078B" w:rsidP="00605F60">
      <w:pPr>
        <w:tabs>
          <w:tab w:val="left" w:pos="990"/>
        </w:tabs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Yazılımın Front-End tarafıyla ilgileniyorum.Vuejs ile projeler geliştirmekteyim, öğrenmek için.</w:t>
      </w:r>
    </w:p>
    <w:p w:rsidR="00C32213" w:rsidRDefault="00C32213" w:rsidP="00605F60">
      <w:pPr>
        <w:tabs>
          <w:tab w:val="left" w:pos="990"/>
        </w:tabs>
        <w:rPr>
          <w:color w:val="000000" w:themeColor="text1"/>
          <w:sz w:val="22"/>
        </w:rPr>
      </w:pPr>
    </w:p>
    <w:p w:rsidR="006141DB" w:rsidRDefault="006141DB" w:rsidP="00605F60">
      <w:pPr>
        <w:tabs>
          <w:tab w:val="left" w:pos="990"/>
        </w:tabs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Amacım kendimi gelişti</w:t>
      </w:r>
      <w:r w:rsidR="00422C59">
        <w:rPr>
          <w:color w:val="000000" w:themeColor="text1"/>
          <w:sz w:val="22"/>
        </w:rPr>
        <w:t>r</w:t>
      </w:r>
      <w:r>
        <w:rPr>
          <w:color w:val="000000" w:themeColor="text1"/>
          <w:sz w:val="22"/>
        </w:rPr>
        <w:t>mek ve çalıştığım ortamda en iyi şekilde</w:t>
      </w:r>
      <w:r w:rsidR="00422C59">
        <w:rPr>
          <w:color w:val="000000" w:themeColor="text1"/>
          <w:sz w:val="22"/>
        </w:rPr>
        <w:t xml:space="preserve"> faydalı olmaktır </w:t>
      </w:r>
      <w:r>
        <w:rPr>
          <w:color w:val="000000" w:themeColor="text1"/>
          <w:sz w:val="22"/>
        </w:rPr>
        <w:t>.</w:t>
      </w:r>
    </w:p>
    <w:p w:rsidR="001A078B" w:rsidRDefault="001A078B" w:rsidP="00605F60">
      <w:pPr>
        <w:tabs>
          <w:tab w:val="left" w:pos="990"/>
        </w:tabs>
        <w:rPr>
          <w:color w:val="000000" w:themeColor="text1"/>
          <w:sz w:val="22"/>
        </w:rPr>
      </w:pPr>
    </w:p>
    <w:p w:rsidR="001A078B" w:rsidRPr="001A078B" w:rsidRDefault="001A078B" w:rsidP="00605F60">
      <w:pPr>
        <w:tabs>
          <w:tab w:val="left" w:pos="990"/>
        </w:tabs>
        <w:rPr>
          <w:color w:val="000000" w:themeColor="text1"/>
          <w:sz w:val="22"/>
        </w:rPr>
      </w:pPr>
      <w:r w:rsidRPr="001A078B">
        <w:rPr>
          <w:sz w:val="22"/>
        </w:rPr>
        <w:t xml:space="preserve">Yaptığım bütün projeler sol üstteki ‘İletişim‘ bölümünde yazdığım Github  </w:t>
      </w:r>
      <w:r w:rsidR="006141DB">
        <w:rPr>
          <w:sz w:val="22"/>
        </w:rPr>
        <w:t xml:space="preserve">hesabımda </w:t>
      </w:r>
      <w:r w:rsidRPr="001A078B">
        <w:rPr>
          <w:sz w:val="22"/>
        </w:rPr>
        <w:t xml:space="preserve"> mevcuttur.</w:t>
      </w:r>
    </w:p>
    <w:p w:rsidR="001A078B" w:rsidRDefault="001A078B" w:rsidP="00605F60">
      <w:pPr>
        <w:tabs>
          <w:tab w:val="left" w:pos="990"/>
        </w:tabs>
        <w:rPr>
          <w:color w:val="000000" w:themeColor="text1"/>
          <w:sz w:val="22"/>
        </w:rPr>
      </w:pPr>
    </w:p>
    <w:p w:rsidR="001A078B" w:rsidRDefault="001A078B" w:rsidP="00605F60">
      <w:pPr>
        <w:tabs>
          <w:tab w:val="left" w:pos="990"/>
        </w:tabs>
        <w:rPr>
          <w:color w:val="000000" w:themeColor="text1"/>
          <w:sz w:val="22"/>
        </w:rPr>
      </w:pPr>
    </w:p>
    <w:p w:rsidR="001A078B" w:rsidRDefault="001A078B" w:rsidP="00605F60">
      <w:pPr>
        <w:tabs>
          <w:tab w:val="left" w:pos="990"/>
        </w:tabs>
      </w:pPr>
    </w:p>
    <w:sectPr w:rsidR="001A078B" w:rsidSect="00AE7882">
      <w:headerReference w:type="default" r:id="rId14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27F" w:rsidRDefault="00E7027F" w:rsidP="000C45FF">
      <w:r>
        <w:separator/>
      </w:r>
    </w:p>
  </w:endnote>
  <w:endnote w:type="continuationSeparator" w:id="0">
    <w:p w:rsidR="00E7027F" w:rsidRDefault="00E7027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27F" w:rsidRDefault="00E7027F" w:rsidP="000C45FF">
      <w:r>
        <w:separator/>
      </w:r>
    </w:p>
  </w:footnote>
  <w:footnote w:type="continuationSeparator" w:id="0">
    <w:p w:rsidR="00E7027F" w:rsidRDefault="00E7027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stBilgi"/>
    </w:pPr>
    <w:r>
      <w:rPr>
        <w:noProof/>
        <w:lang w:eastAsia="tr-TR"/>
      </w:rPr>
      <w:drawing>
        <wp:anchor distT="0" distB="0" distL="114300" distR="114300" simplePos="0" relativeHeight="251658240" behindDoc="1" locked="0" layoutInCell="1" allowOverlap="1" wp14:anchorId="4D6F4968" wp14:editId="5FE4A118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Grafik 3">
            <a:extLst xmlns:a="http://schemas.openxmlformats.org/drawingml/2006/main">
              <a:ext uri="{C183D7F6-B498-43B3-948B-1728B52AA6E4}">
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B6"/>
    <w:rsid w:val="00036450"/>
    <w:rsid w:val="0006283A"/>
    <w:rsid w:val="00094499"/>
    <w:rsid w:val="000A2977"/>
    <w:rsid w:val="000C45FF"/>
    <w:rsid w:val="000E3D13"/>
    <w:rsid w:val="000E3FD1"/>
    <w:rsid w:val="000F6681"/>
    <w:rsid w:val="00112054"/>
    <w:rsid w:val="001525E1"/>
    <w:rsid w:val="00180329"/>
    <w:rsid w:val="0019001F"/>
    <w:rsid w:val="001A078B"/>
    <w:rsid w:val="001A23C4"/>
    <w:rsid w:val="001A74A5"/>
    <w:rsid w:val="001B2ABD"/>
    <w:rsid w:val="001E0391"/>
    <w:rsid w:val="001E1759"/>
    <w:rsid w:val="001F1ECC"/>
    <w:rsid w:val="001F3975"/>
    <w:rsid w:val="002400EB"/>
    <w:rsid w:val="00256CF7"/>
    <w:rsid w:val="002616D3"/>
    <w:rsid w:val="00281FD5"/>
    <w:rsid w:val="002952BA"/>
    <w:rsid w:val="0030481B"/>
    <w:rsid w:val="003156FC"/>
    <w:rsid w:val="003254B5"/>
    <w:rsid w:val="0037121F"/>
    <w:rsid w:val="003A6B7D"/>
    <w:rsid w:val="003B06CA"/>
    <w:rsid w:val="004071FC"/>
    <w:rsid w:val="00422C59"/>
    <w:rsid w:val="00445947"/>
    <w:rsid w:val="004813B3"/>
    <w:rsid w:val="00496591"/>
    <w:rsid w:val="004C63E4"/>
    <w:rsid w:val="004D3011"/>
    <w:rsid w:val="00510BA5"/>
    <w:rsid w:val="005262AC"/>
    <w:rsid w:val="00554B8C"/>
    <w:rsid w:val="0058080D"/>
    <w:rsid w:val="005E39D5"/>
    <w:rsid w:val="00600670"/>
    <w:rsid w:val="00605F60"/>
    <w:rsid w:val="006141DB"/>
    <w:rsid w:val="0062123A"/>
    <w:rsid w:val="0063241F"/>
    <w:rsid w:val="00646E75"/>
    <w:rsid w:val="006771D0"/>
    <w:rsid w:val="006D19B6"/>
    <w:rsid w:val="00715FCB"/>
    <w:rsid w:val="0074099F"/>
    <w:rsid w:val="00743101"/>
    <w:rsid w:val="007775E1"/>
    <w:rsid w:val="007867A0"/>
    <w:rsid w:val="007927F5"/>
    <w:rsid w:val="00802CA0"/>
    <w:rsid w:val="00866211"/>
    <w:rsid w:val="008E401B"/>
    <w:rsid w:val="009260CD"/>
    <w:rsid w:val="00952C25"/>
    <w:rsid w:val="009B30BE"/>
    <w:rsid w:val="00A2118D"/>
    <w:rsid w:val="00AD76E2"/>
    <w:rsid w:val="00AE7882"/>
    <w:rsid w:val="00AF3003"/>
    <w:rsid w:val="00B20152"/>
    <w:rsid w:val="00B359E4"/>
    <w:rsid w:val="00B57D98"/>
    <w:rsid w:val="00B70850"/>
    <w:rsid w:val="00BD3AEF"/>
    <w:rsid w:val="00BE63FD"/>
    <w:rsid w:val="00C066B6"/>
    <w:rsid w:val="00C32213"/>
    <w:rsid w:val="00C37BA1"/>
    <w:rsid w:val="00C4674C"/>
    <w:rsid w:val="00C506CF"/>
    <w:rsid w:val="00C72BED"/>
    <w:rsid w:val="00C9578B"/>
    <w:rsid w:val="00CB0055"/>
    <w:rsid w:val="00CB4E33"/>
    <w:rsid w:val="00D219EE"/>
    <w:rsid w:val="00D2522B"/>
    <w:rsid w:val="00D422DE"/>
    <w:rsid w:val="00D52420"/>
    <w:rsid w:val="00D5459D"/>
    <w:rsid w:val="00D937C9"/>
    <w:rsid w:val="00DA1F4D"/>
    <w:rsid w:val="00DD172A"/>
    <w:rsid w:val="00E0614A"/>
    <w:rsid w:val="00E221F4"/>
    <w:rsid w:val="00E25A26"/>
    <w:rsid w:val="00E4381A"/>
    <w:rsid w:val="00E55D74"/>
    <w:rsid w:val="00E7027F"/>
    <w:rsid w:val="00F60274"/>
    <w:rsid w:val="00F77FB9"/>
    <w:rsid w:val="00F82E48"/>
    <w:rsid w:val="00F9367C"/>
    <w:rsid w:val="00FB068F"/>
    <w:rsid w:val="00FC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DD621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tr-T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Balk3">
    <w:name w:val="heading 3"/>
    <w:basedOn w:val="Normal"/>
    <w:next w:val="Normal"/>
    <w:link w:val="Balk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Balk4">
    <w:name w:val="heading 4"/>
    <w:basedOn w:val="Normal"/>
    <w:next w:val="Normal"/>
    <w:link w:val="Balk4Char"/>
    <w:uiPriority w:val="9"/>
    <w:qFormat/>
    <w:rsid w:val="00B359E4"/>
    <w:pPr>
      <w:outlineLvl w:val="3"/>
    </w:pPr>
    <w:rPr>
      <w:b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KonuBal">
    <w:name w:val="Title"/>
    <w:basedOn w:val="Normal"/>
    <w:next w:val="Normal"/>
    <w:link w:val="KonuBal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B2ABD"/>
    <w:rPr>
      <w:caps/>
      <w:color w:val="000000" w:themeColor="text1"/>
      <w:sz w:val="96"/>
      <w:szCs w:val="76"/>
    </w:rPr>
  </w:style>
  <w:style w:type="character" w:styleId="Vurgu">
    <w:name w:val="Emphasis"/>
    <w:basedOn w:val="VarsaylanParagrafYazTipi"/>
    <w:uiPriority w:val="11"/>
    <w:semiHidden/>
    <w:qFormat/>
    <w:rsid w:val="00E25A26"/>
    <w:rPr>
      <w:i/>
      <w:iCs/>
    </w:rPr>
  </w:style>
  <w:style w:type="character" w:customStyle="1" w:styleId="Balk1Char">
    <w:name w:val="Başlık 1 Char"/>
    <w:basedOn w:val="VarsaylanParagrafYazTipi"/>
    <w:link w:val="Balk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arih">
    <w:name w:val="Date"/>
    <w:basedOn w:val="Normal"/>
    <w:next w:val="Normal"/>
    <w:link w:val="TarihChar"/>
    <w:uiPriority w:val="99"/>
    <w:rsid w:val="00036450"/>
  </w:style>
  <w:style w:type="character" w:customStyle="1" w:styleId="TarihChar">
    <w:name w:val="Tarih Char"/>
    <w:basedOn w:val="VarsaylanParagrafYazTipi"/>
    <w:link w:val="Tarih"/>
    <w:uiPriority w:val="99"/>
    <w:rsid w:val="00036450"/>
    <w:rPr>
      <w:sz w:val="18"/>
      <w:szCs w:val="22"/>
    </w:rPr>
  </w:style>
  <w:style w:type="character" w:styleId="Kpr">
    <w:name w:val="Hyperlink"/>
    <w:basedOn w:val="VarsaylanParagrafYazTipi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rsid w:val="004813B3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0C45FF"/>
    <w:rPr>
      <w:sz w:val="22"/>
      <w:szCs w:val="22"/>
    </w:rPr>
  </w:style>
  <w:style w:type="paragraph" w:styleId="AltBilgi">
    <w:name w:val="footer"/>
    <w:basedOn w:val="Normal"/>
    <w:link w:val="AltBilgi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0C45FF"/>
    <w:rPr>
      <w:sz w:val="22"/>
      <w:szCs w:val="22"/>
    </w:rPr>
  </w:style>
  <w:style w:type="table" w:styleId="TabloKlavuzu">
    <w:name w:val="Table Grid"/>
    <w:basedOn w:val="NormalTablo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1B2ABD"/>
    <w:rPr>
      <w:color w:val="808080"/>
    </w:rPr>
  </w:style>
  <w:style w:type="paragraph" w:styleId="Altyaz">
    <w:name w:val="Subtitle"/>
    <w:basedOn w:val="Normal"/>
    <w:next w:val="Normal"/>
    <w:link w:val="Altyaz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ltyazChar">
    <w:name w:val="Altyazı Char"/>
    <w:basedOn w:val="VarsaylanParagrafYazTipi"/>
    <w:link w:val="Altyaz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Balk3Char">
    <w:name w:val="Başlık 3 Char"/>
    <w:basedOn w:val="VarsaylanParagrafYazTipi"/>
    <w:link w:val="Balk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Balk4Char">
    <w:name w:val="Başlık 4 Char"/>
    <w:basedOn w:val="VarsaylanParagrafYazTipi"/>
    <w:link w:val="Balk4"/>
    <w:uiPriority w:val="9"/>
    <w:rsid w:val="00B359E4"/>
    <w:rPr>
      <w:b/>
      <w:sz w:val="18"/>
      <w:szCs w:val="2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219EE"/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219EE"/>
    <w:rPr>
      <w:rFonts w:ascii="Segoe UI" w:hAnsi="Segoe UI" w:cs="Segoe UI"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866211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github.com/cihatdev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ihatdev.github.io/blog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cihatsalik123@hot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hat\AppData\Roaming\Microsoft\&#350;ablonlar\Mavi%20gri%20&#246;zge&#231;mi&#351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al__ma_Sayfas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0305750320763657"/>
          <c:y val="0"/>
          <c:w val="0.76757385549929991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0"/>
                <c:pt idx="0">
                  <c:v>VueJs</c:v>
                </c:pt>
                <c:pt idx="1">
                  <c:v>JavaScript</c:v>
                </c:pt>
                <c:pt idx="2">
                  <c:v>CSS</c:v>
                </c:pt>
                <c:pt idx="3">
                  <c:v>HTML</c:v>
                </c:pt>
                <c:pt idx="4">
                  <c:v>JAVA</c:v>
                </c:pt>
                <c:pt idx="5">
                  <c:v>Git</c:v>
                </c:pt>
                <c:pt idx="6">
                  <c:v>jQuery</c:v>
                </c:pt>
                <c:pt idx="7">
                  <c:v>NodeJs</c:v>
                </c:pt>
                <c:pt idx="8">
                  <c:v>ReactJs</c:v>
                </c:pt>
                <c:pt idx="9">
                  <c:v>SASS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0.1</c:v>
                </c:pt>
                <c:pt idx="1">
                  <c:v>0.2</c:v>
                </c:pt>
                <c:pt idx="2">
                  <c:v>0.75</c:v>
                </c:pt>
                <c:pt idx="3">
                  <c:v>0.85</c:v>
                </c:pt>
                <c:pt idx="4">
                  <c:v>0.3</c:v>
                </c:pt>
                <c:pt idx="5">
                  <c:v>0.7</c:v>
                </c:pt>
                <c:pt idx="6">
                  <c:v>0.4</c:v>
                </c:pt>
                <c:pt idx="7">
                  <c:v>0.1</c:v>
                </c:pt>
                <c:pt idx="8">
                  <c:v>0.1</c:v>
                </c:pt>
                <c:pt idx="9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2817E9932342C3A0DE24DD29941B1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64425FF-BD67-4B85-A36F-B96C55CB9643}"/>
      </w:docPartPr>
      <w:docPartBody>
        <w:p w:rsidR="008327A8" w:rsidRDefault="00F000D4">
          <w:pPr>
            <w:pStyle w:val="9F2817E9932342C3A0DE24DD29941B17"/>
          </w:pPr>
          <w:r w:rsidRPr="00CB0055">
            <w:rPr>
              <w:lang w:bidi="tr-TR"/>
            </w:rPr>
            <w:t>İletişim</w:t>
          </w:r>
        </w:p>
      </w:docPartBody>
    </w:docPart>
    <w:docPart>
      <w:docPartPr>
        <w:name w:val="43B4FBB5DEE6441080F4F4C117D996F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F2A91AD-6F4E-4359-B806-819394203A85}"/>
      </w:docPartPr>
      <w:docPartBody>
        <w:p w:rsidR="008327A8" w:rsidRDefault="00F000D4">
          <w:pPr>
            <w:pStyle w:val="43B4FBB5DEE6441080F4F4C117D996FD"/>
          </w:pPr>
          <w:r w:rsidRPr="00036450">
            <w:rPr>
              <w:lang w:bidi="tr-TR"/>
            </w:rPr>
            <w:t>EĞİTİM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0D4"/>
    <w:rsid w:val="007B5E24"/>
    <w:rsid w:val="008327A8"/>
    <w:rsid w:val="008B31E3"/>
    <w:rsid w:val="00AE07A0"/>
    <w:rsid w:val="00DB7906"/>
    <w:rsid w:val="00E745FD"/>
    <w:rsid w:val="00F0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34816225F3BF461CB8475118834F79ED">
    <w:name w:val="34816225F3BF461CB8475118834F79ED"/>
  </w:style>
  <w:style w:type="paragraph" w:customStyle="1" w:styleId="30054F83F4B7452D9B6AC0667F0A5C3E">
    <w:name w:val="30054F83F4B7452D9B6AC0667F0A5C3E"/>
  </w:style>
  <w:style w:type="paragraph" w:customStyle="1" w:styleId="C5F98A4FF34C46A7B6B9ED0CD1D31CFB">
    <w:name w:val="C5F98A4FF34C46A7B6B9ED0CD1D31CFB"/>
  </w:style>
  <w:style w:type="paragraph" w:customStyle="1" w:styleId="CFFA5813FAA246D89CCFDCB2A6C2148F">
    <w:name w:val="CFFA5813FAA246D89CCFDCB2A6C2148F"/>
  </w:style>
  <w:style w:type="paragraph" w:customStyle="1" w:styleId="9F2817E9932342C3A0DE24DD29941B17">
    <w:name w:val="9F2817E9932342C3A0DE24DD29941B17"/>
  </w:style>
  <w:style w:type="paragraph" w:customStyle="1" w:styleId="636B81111F6449DE8CA57840C0D60D87">
    <w:name w:val="636B81111F6449DE8CA57840C0D60D87"/>
  </w:style>
  <w:style w:type="paragraph" w:customStyle="1" w:styleId="BEEB8367FDB34599B7470BB100F8DC60">
    <w:name w:val="BEEB8367FDB34599B7470BB100F8DC60"/>
  </w:style>
  <w:style w:type="paragraph" w:customStyle="1" w:styleId="0EAB495A826647FAB5C00B04F53CDC82">
    <w:name w:val="0EAB495A826647FAB5C00B04F53CDC82"/>
  </w:style>
  <w:style w:type="paragraph" w:customStyle="1" w:styleId="FDAAD4DA43E248A59811943A138A9374">
    <w:name w:val="FDAAD4DA43E248A59811943A138A9374"/>
  </w:style>
  <w:style w:type="paragraph" w:customStyle="1" w:styleId="6599D6608DED4FE18C190D74F48A29B5">
    <w:name w:val="6599D6608DED4FE18C190D74F48A29B5"/>
  </w:style>
  <w:style w:type="character" w:styleId="Kpr">
    <w:name w:val="Hyperlink"/>
    <w:basedOn w:val="VarsaylanParagrafYazTipi"/>
    <w:uiPriority w:val="99"/>
    <w:unhideWhenUsed/>
    <w:rPr>
      <w:color w:val="C45911" w:themeColor="accent2" w:themeShade="BF"/>
      <w:u w:val="single"/>
    </w:rPr>
  </w:style>
  <w:style w:type="paragraph" w:customStyle="1" w:styleId="0109309AC1C14CD1BD09BE177D4E46D2">
    <w:name w:val="0109309AC1C14CD1BD09BE177D4E46D2"/>
  </w:style>
  <w:style w:type="paragraph" w:customStyle="1" w:styleId="8CFA37BBB0694C62949E11043567D179">
    <w:name w:val="8CFA37BBB0694C62949E11043567D179"/>
  </w:style>
  <w:style w:type="paragraph" w:customStyle="1" w:styleId="CC310017D90E48DA83E5F6DA9914AEAC">
    <w:name w:val="CC310017D90E48DA83E5F6DA9914AEAC"/>
  </w:style>
  <w:style w:type="paragraph" w:customStyle="1" w:styleId="93F286EBDB0744A28C50F093FDCF60FA">
    <w:name w:val="93F286EBDB0744A28C50F093FDCF60FA"/>
  </w:style>
  <w:style w:type="paragraph" w:customStyle="1" w:styleId="91544A6611F5447BACBFB34A69FCDE81">
    <w:name w:val="91544A6611F5447BACBFB34A69FCDE81"/>
  </w:style>
  <w:style w:type="paragraph" w:customStyle="1" w:styleId="A20F176FF645427AB92F4BECFFD81AA1">
    <w:name w:val="A20F176FF645427AB92F4BECFFD81AA1"/>
  </w:style>
  <w:style w:type="paragraph" w:customStyle="1" w:styleId="43B4FBB5DEE6441080F4F4C117D996FD">
    <w:name w:val="43B4FBB5DEE6441080F4F4C117D996FD"/>
  </w:style>
  <w:style w:type="paragraph" w:customStyle="1" w:styleId="DE5C9788AAAF4002A466578E839A4153">
    <w:name w:val="DE5C9788AAAF4002A466578E839A4153"/>
  </w:style>
  <w:style w:type="paragraph" w:customStyle="1" w:styleId="067685D26C764B12B774139AE1D4E322">
    <w:name w:val="067685D26C764B12B774139AE1D4E322"/>
  </w:style>
  <w:style w:type="paragraph" w:customStyle="1" w:styleId="3DEE8C1E748249C9A452A96912488DD9">
    <w:name w:val="3DEE8C1E748249C9A452A96912488DD9"/>
  </w:style>
  <w:style w:type="paragraph" w:customStyle="1" w:styleId="2855A084A33A4BE1B19FB28E2CD3FF3A">
    <w:name w:val="2855A084A33A4BE1B19FB28E2CD3FF3A"/>
  </w:style>
  <w:style w:type="paragraph" w:customStyle="1" w:styleId="1DE992528A244E11BFB277D3E2FE813D">
    <w:name w:val="1DE992528A244E11BFB277D3E2FE813D"/>
  </w:style>
  <w:style w:type="paragraph" w:customStyle="1" w:styleId="2148FC27F9AF41DD98A68018DA36F517">
    <w:name w:val="2148FC27F9AF41DD98A68018DA36F517"/>
  </w:style>
  <w:style w:type="paragraph" w:customStyle="1" w:styleId="AAA68868F45E43A8A3B8798D3A11598C">
    <w:name w:val="AAA68868F45E43A8A3B8798D3A11598C"/>
  </w:style>
  <w:style w:type="paragraph" w:customStyle="1" w:styleId="0E237F63D6F946BEAF6AD9B1D601DD69">
    <w:name w:val="0E237F63D6F946BEAF6AD9B1D601DD69"/>
  </w:style>
  <w:style w:type="paragraph" w:customStyle="1" w:styleId="B4FC01740EE445EEAAEE43617B44AD02">
    <w:name w:val="B4FC01740EE445EEAAEE43617B44AD02"/>
  </w:style>
  <w:style w:type="paragraph" w:customStyle="1" w:styleId="2A2614FEA66A47F59D8CA04FB560A35C">
    <w:name w:val="2A2614FEA66A47F59D8CA04FB560A35C"/>
  </w:style>
  <w:style w:type="paragraph" w:customStyle="1" w:styleId="69452FD4136340908166CEA261536E65">
    <w:name w:val="69452FD4136340908166CEA261536E65"/>
  </w:style>
  <w:style w:type="paragraph" w:customStyle="1" w:styleId="64BF94BA17AD4900AA09549C0C83E0B1">
    <w:name w:val="64BF94BA17AD4900AA09549C0C83E0B1"/>
  </w:style>
  <w:style w:type="paragraph" w:customStyle="1" w:styleId="E0D6928DB4A944C586966B5CEA0672F2">
    <w:name w:val="E0D6928DB4A944C586966B5CEA0672F2"/>
  </w:style>
  <w:style w:type="paragraph" w:customStyle="1" w:styleId="892DD5F70E9547F39B243B9F989398AA">
    <w:name w:val="892DD5F70E9547F39B243B9F989398AA"/>
  </w:style>
  <w:style w:type="paragraph" w:customStyle="1" w:styleId="2683DB45AE2444B19AF58F63C2F1F557">
    <w:name w:val="2683DB45AE2444B19AF58F63C2F1F557"/>
  </w:style>
  <w:style w:type="paragraph" w:customStyle="1" w:styleId="FBAC0D16441C4546BA4FFCC3129D3E77">
    <w:name w:val="FBAC0D16441C4546BA4FFCC3129D3E77"/>
  </w:style>
  <w:style w:type="paragraph" w:customStyle="1" w:styleId="0EFB5339E1D544E2BFD95421471B4AE5">
    <w:name w:val="0EFB5339E1D544E2BFD95421471B4AE5"/>
  </w:style>
  <w:style w:type="paragraph" w:customStyle="1" w:styleId="642257ACCDEB4E2C9DAF294387942B89">
    <w:name w:val="642257ACCDEB4E2C9DAF294387942B89"/>
  </w:style>
  <w:style w:type="paragraph" w:customStyle="1" w:styleId="10D4DB3EC15C4264975514E2E78323CE">
    <w:name w:val="10D4DB3EC15C4264975514E2E78323CE"/>
  </w:style>
  <w:style w:type="paragraph" w:customStyle="1" w:styleId="AA58CA27490B4525929941D0A6E7DF75">
    <w:name w:val="AA58CA27490B4525929941D0A6E7DF75"/>
  </w:style>
  <w:style w:type="paragraph" w:customStyle="1" w:styleId="69202F5F3BD5498AA618D8020137C6EE">
    <w:name w:val="69202F5F3BD5498AA618D8020137C6EE"/>
  </w:style>
  <w:style w:type="paragraph" w:customStyle="1" w:styleId="92C67C1ED3F14051A502CD76D2923CED">
    <w:name w:val="92C67C1ED3F14051A502CD76D2923CED"/>
  </w:style>
  <w:style w:type="paragraph" w:customStyle="1" w:styleId="3E5AE9915D604A23B737D9F23303F1EA">
    <w:name w:val="3E5AE9915D604A23B737D9F23303F1EA"/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0F5DE0FE1D9E48B491E056BE8ADA5AF3">
    <w:name w:val="0F5DE0FE1D9E48B491E056BE8ADA5AF3"/>
  </w:style>
  <w:style w:type="paragraph" w:customStyle="1" w:styleId="26D000D469134666B41208DF1BFBC7AC">
    <w:name w:val="26D000D469134666B41208DF1BFBC7AC"/>
    <w:rsid w:val="008327A8"/>
  </w:style>
  <w:style w:type="paragraph" w:customStyle="1" w:styleId="9DCA39BC6945485C8693C0EF287CA67C">
    <w:name w:val="9DCA39BC6945485C8693C0EF287CA67C"/>
    <w:rsid w:val="008327A8"/>
  </w:style>
  <w:style w:type="paragraph" w:customStyle="1" w:styleId="BA99DFCF86D74CBB9FBBF6425559F839">
    <w:name w:val="BA99DFCF86D74CBB9FBBF6425559F839"/>
    <w:rsid w:val="008327A8"/>
  </w:style>
  <w:style w:type="paragraph" w:customStyle="1" w:styleId="E2D115735EE142229340D81119CABD1E">
    <w:name w:val="E2D115735EE142229340D81119CABD1E"/>
    <w:rsid w:val="008327A8"/>
  </w:style>
  <w:style w:type="paragraph" w:customStyle="1" w:styleId="0F8D3453B13B43C1ADBD3A44872CF67F">
    <w:name w:val="0F8D3453B13B43C1ADBD3A44872CF67F"/>
    <w:rsid w:val="008327A8"/>
  </w:style>
  <w:style w:type="paragraph" w:customStyle="1" w:styleId="E680E0701679453B9B3651264909A25A">
    <w:name w:val="E680E0701679453B9B3651264909A25A"/>
    <w:rsid w:val="008327A8"/>
  </w:style>
  <w:style w:type="paragraph" w:customStyle="1" w:styleId="C68AA0E9FDAE422E880CEFA39E89D2A8">
    <w:name w:val="C68AA0E9FDAE422E880CEFA39E89D2A8"/>
    <w:rsid w:val="008327A8"/>
  </w:style>
  <w:style w:type="paragraph" w:customStyle="1" w:styleId="B575EEACD66746A29C3366B39F6E69FB">
    <w:name w:val="B575EEACD66746A29C3366B39F6E69FB"/>
    <w:rsid w:val="008327A8"/>
  </w:style>
  <w:style w:type="paragraph" w:customStyle="1" w:styleId="F65DDAFC6AE74F728D0B07D69C7F08FC">
    <w:name w:val="F65DDAFC6AE74F728D0B07D69C7F08FC"/>
    <w:rsid w:val="008327A8"/>
  </w:style>
  <w:style w:type="paragraph" w:customStyle="1" w:styleId="DA26EAF5CBD8427992AB66454DEB5F14">
    <w:name w:val="DA26EAF5CBD8427992AB66454DEB5F14"/>
    <w:rsid w:val="008327A8"/>
  </w:style>
  <w:style w:type="paragraph" w:customStyle="1" w:styleId="184E4856F2494D4487B814671B77984B">
    <w:name w:val="184E4856F2494D4487B814671B77984B"/>
    <w:rsid w:val="008327A8"/>
  </w:style>
  <w:style w:type="paragraph" w:customStyle="1" w:styleId="138F6359F4094D21BA7F77EF9B5B3FF9">
    <w:name w:val="138F6359F4094D21BA7F77EF9B5B3FF9"/>
    <w:rsid w:val="008327A8"/>
  </w:style>
  <w:style w:type="paragraph" w:customStyle="1" w:styleId="5575DE540F4F4F96931A1D5E3086A26C">
    <w:name w:val="5575DE540F4F4F96931A1D5E3086A26C"/>
    <w:rsid w:val="008327A8"/>
  </w:style>
  <w:style w:type="paragraph" w:customStyle="1" w:styleId="9B5B6C79E15447F283D52F76F8AC78EB">
    <w:name w:val="9B5B6C79E15447F283D52F76F8AC78EB"/>
    <w:rsid w:val="008327A8"/>
  </w:style>
  <w:style w:type="paragraph" w:customStyle="1" w:styleId="2192DB6DFDC94A78BAD83EFAAF1C9431">
    <w:name w:val="2192DB6DFDC94A78BAD83EFAAF1C9431"/>
    <w:rsid w:val="00AE07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Mavi gri özgeçmiş.dotx</Template>
  <TotalTime>0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2020-07-04T06:43:00Z</dcterms:created>
  <dcterms:modified xsi:type="dcterms:W3CDTF">2020-07-28T14:39:00Z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